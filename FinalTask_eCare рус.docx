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29A26" w14:textId="77777777"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14:paraId="4E807CD2" w14:textId="77777777"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</w:t>
      </w:r>
      <w:r w:rsidR="00210D2C">
        <w:rPr>
          <w:lang w:val="ru-RU"/>
        </w:rPr>
        <w:t>е работу информационной системы оператора сотовой связи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14:paraId="32416180" w14:textId="77777777"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14:paraId="114643D8" w14:textId="77777777"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4FA56EDD" w14:textId="77777777"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Тариф</w:t>
      </w:r>
    </w:p>
    <w:p w14:paraId="189AF35F" w14:textId="77777777"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14:paraId="0B774A3F" w14:textId="77777777" w:rsidR="00A3384B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14:paraId="7A681858" w14:textId="77777777" w:rsidR="00210D2C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возможных опций</w:t>
      </w:r>
    </w:p>
    <w:p w14:paraId="067AD06C" w14:textId="77777777"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Опция</w:t>
      </w:r>
    </w:p>
    <w:p w14:paraId="309A7ACE" w14:textId="77777777"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14:paraId="3165F3D3" w14:textId="77777777"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14:paraId="2F47A7F7" w14:textId="77777777" w:rsidR="00F62862" w:rsidRPr="00C41533" w:rsidRDefault="00210D2C" w:rsidP="00F62862">
      <w:pPr>
        <w:pStyle w:val="ListParagraph"/>
        <w:numPr>
          <w:ilvl w:val="1"/>
          <w:numId w:val="4"/>
        </w:numPr>
        <w:rPr>
          <w:strike/>
          <w:lang w:val="ru-RU"/>
        </w:rPr>
      </w:pPr>
      <w:r w:rsidRPr="00C41533">
        <w:rPr>
          <w:strike/>
          <w:lang w:val="ru-RU"/>
        </w:rPr>
        <w:t>Стоимость подключения</w:t>
      </w:r>
    </w:p>
    <w:p w14:paraId="6B037F0D" w14:textId="77777777"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</w:t>
      </w:r>
    </w:p>
    <w:p w14:paraId="002E0B24" w14:textId="77777777"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Имя</w:t>
      </w:r>
    </w:p>
    <w:p w14:paraId="016E0979" w14:textId="77777777"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Фамилия</w:t>
      </w:r>
    </w:p>
    <w:p w14:paraId="756E0C92" w14:textId="77777777"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 w:rsidRPr="00A3384B">
        <w:rPr>
          <w:lang w:val="ru-RU"/>
        </w:rPr>
        <w:t>Дата рождения</w:t>
      </w:r>
    </w:p>
    <w:p w14:paraId="19E52C4C" w14:textId="77777777" w:rsidR="00210D2C" w:rsidRPr="00DD2777" w:rsidRDefault="00210D2C" w:rsidP="00A3384B">
      <w:pPr>
        <w:pStyle w:val="ListParagraph"/>
        <w:numPr>
          <w:ilvl w:val="1"/>
          <w:numId w:val="4"/>
        </w:numPr>
        <w:rPr>
          <w:strike/>
          <w:lang w:val="ru-RU"/>
        </w:rPr>
      </w:pPr>
      <w:r w:rsidRPr="00DD2777">
        <w:rPr>
          <w:strike/>
          <w:lang w:val="ru-RU"/>
        </w:rPr>
        <w:t>Паспортные данные</w:t>
      </w:r>
    </w:p>
    <w:p w14:paraId="07E12406" w14:textId="77777777"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</w:t>
      </w:r>
    </w:p>
    <w:p w14:paraId="632FA76F" w14:textId="77777777" w:rsidR="00210D2C" w:rsidRPr="00DD2777" w:rsidRDefault="00210D2C" w:rsidP="00A3384B">
      <w:pPr>
        <w:pStyle w:val="ListParagraph"/>
        <w:numPr>
          <w:ilvl w:val="1"/>
          <w:numId w:val="4"/>
        </w:numPr>
        <w:rPr>
          <w:strike/>
          <w:lang w:val="ru-RU"/>
        </w:rPr>
      </w:pPr>
      <w:r w:rsidRPr="00DD2777">
        <w:rPr>
          <w:strike/>
          <w:lang w:val="ru-RU"/>
        </w:rPr>
        <w:t xml:space="preserve">Номера </w:t>
      </w:r>
      <w:proofErr w:type="gramStart"/>
      <w:r w:rsidRPr="00DD2777">
        <w:rPr>
          <w:strike/>
          <w:lang w:val="ru-RU"/>
        </w:rPr>
        <w:t>контрактов(</w:t>
      </w:r>
      <w:proofErr w:type="gramEnd"/>
      <w:r w:rsidRPr="00DD2777">
        <w:rPr>
          <w:strike/>
          <w:lang w:val="ru-RU"/>
        </w:rPr>
        <w:t>телефонов у данного оператора)</w:t>
      </w:r>
    </w:p>
    <w:p w14:paraId="36374270" w14:textId="77777777" w:rsidR="006865F4" w:rsidRDefault="006865F4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 электронной почты</w:t>
      </w:r>
    </w:p>
    <w:p w14:paraId="00FC98DC" w14:textId="77777777"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Пароль для личного кабинета</w:t>
      </w:r>
    </w:p>
    <w:p w14:paraId="7580DF0D" w14:textId="77777777" w:rsidR="001F15B7" w:rsidRDefault="00210D2C" w:rsidP="001F15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Контракт</w:t>
      </w:r>
    </w:p>
    <w:p w14:paraId="6BF9D93A" w14:textId="77777777" w:rsidR="001F15B7" w:rsidRDefault="00210D2C" w:rsidP="001F15B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</w:t>
      </w:r>
    </w:p>
    <w:p w14:paraId="6B0F73D7" w14:textId="77777777" w:rsid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Тариф</w:t>
      </w:r>
    </w:p>
    <w:p w14:paraId="4ADBDCFE" w14:textId="35408F28"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Выбранные опции для </w:t>
      </w:r>
      <w:r w:rsidRPr="00627184">
        <w:rPr>
          <w:lang w:val="ru-RU"/>
        </w:rPr>
        <w:t>тарифа</w:t>
      </w:r>
    </w:p>
    <w:p w14:paraId="08C0D005" w14:textId="5AF15001" w:rsidR="00DD2777" w:rsidRPr="001F15B7" w:rsidRDefault="00DD2777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Новое: Ссылка на клиента</w:t>
      </w:r>
    </w:p>
    <w:p w14:paraId="6FB9C6AD" w14:textId="77777777" w:rsidR="00A3384B" w:rsidRDefault="00A3384B" w:rsidP="00070E73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14:paraId="4507C2D9" w14:textId="77777777" w:rsidR="00210D2C" w:rsidRDefault="00A3384B" w:rsidP="00210D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клиентов компании</w:t>
      </w:r>
    </w:p>
    <w:p w14:paraId="55CADD2A" w14:textId="77777777" w:rsidR="00210D2C" w:rsidRPr="00DD2777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DD2777">
        <w:rPr>
          <w:lang w:val="ru-RU"/>
        </w:rPr>
        <w:t>Просмотр контракта в личном кабинете;</w:t>
      </w:r>
    </w:p>
    <w:p w14:paraId="625C933D" w14:textId="37F64715" w:rsidR="00DD2777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DD2777">
        <w:rPr>
          <w:lang w:val="ru-RU"/>
        </w:rPr>
        <w:t>Просмотр всех возможных тарифов для перехода</w:t>
      </w:r>
    </w:p>
    <w:p w14:paraId="7E11B0B0" w14:textId="7EB60551" w:rsidR="00DD2777" w:rsidRDefault="00DD2777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DD2777">
        <w:rPr>
          <w:lang w:val="ru-RU"/>
        </w:rPr>
        <w:t>Возможность инициировать изменение тарифа</w:t>
      </w:r>
    </w:p>
    <w:p w14:paraId="49530818" w14:textId="77777777" w:rsidR="00DD2777" w:rsidRPr="00DD2777" w:rsidRDefault="00DD2777" w:rsidP="00DD2777">
      <w:pPr>
        <w:pStyle w:val="ListParagraph"/>
        <w:ind w:left="1440"/>
        <w:rPr>
          <w:lang w:val="de-DE"/>
        </w:rPr>
      </w:pPr>
      <w:r w:rsidRPr="00DD2777">
        <w:rPr>
          <w:lang w:val="de-DE"/>
        </w:rPr>
        <w:t>Es gibt die Tarife S, M, L.</w:t>
      </w:r>
    </w:p>
    <w:p w14:paraId="116A6C8B" w14:textId="77777777" w:rsidR="00DD2777" w:rsidRPr="00DD2777" w:rsidRDefault="00DD2777" w:rsidP="00DD2777">
      <w:pPr>
        <w:pStyle w:val="ListParagraph"/>
        <w:ind w:left="1440"/>
        <w:rPr>
          <w:lang w:val="de-DE"/>
        </w:rPr>
      </w:pPr>
      <w:r w:rsidRPr="00DD2777">
        <w:rPr>
          <w:lang w:val="de-DE"/>
        </w:rPr>
        <w:t>Ein Upgrade kann man in jeden „höheren“ Tarif machen. (S-&gt;M; S-&gt;L; M-&gt;L).</w:t>
      </w:r>
    </w:p>
    <w:p w14:paraId="27F6DE73" w14:textId="44E57FE9" w:rsidR="00DD2777" w:rsidRDefault="00DD2777" w:rsidP="00DD2777">
      <w:pPr>
        <w:pStyle w:val="ListParagraph"/>
        <w:ind w:left="1440"/>
        <w:rPr>
          <w:lang w:val="de-DE"/>
        </w:rPr>
      </w:pPr>
      <w:r w:rsidRPr="00DD2777">
        <w:rPr>
          <w:lang w:val="de-DE"/>
        </w:rPr>
        <w:t>Ein Downgrade ist nur in einen „nächst-niedrigeren“ Tarif möglich (L-&gt;M; M-&gt;S), L-&gt;S ist nicht erlaubt.</w:t>
      </w:r>
    </w:p>
    <w:p w14:paraId="3368E90F" w14:textId="77777777" w:rsidR="00DD2777" w:rsidRPr="00DD2777" w:rsidRDefault="00DD2777" w:rsidP="00DD2777">
      <w:pPr>
        <w:rPr>
          <w:lang w:val="de-DE"/>
        </w:rPr>
      </w:pPr>
    </w:p>
    <w:p w14:paraId="53E7CD26" w14:textId="77777777" w:rsidR="00DD2777" w:rsidRPr="00DD2777" w:rsidRDefault="00DD2777" w:rsidP="00DD2777">
      <w:pPr>
        <w:pStyle w:val="ListParagraph"/>
        <w:numPr>
          <w:ilvl w:val="0"/>
          <w:numId w:val="5"/>
        </w:numPr>
        <w:rPr>
          <w:lang w:val="de-DE"/>
        </w:rPr>
      </w:pPr>
    </w:p>
    <w:p w14:paraId="50E4795C" w14:textId="440FD32A"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3F5C7B">
        <w:rPr>
          <w:lang w:val="ru-RU"/>
        </w:rPr>
        <w:t>Просмотр возможных опций для тарифа, подключение новых опций, отключение существующих</w:t>
      </w:r>
      <w:r w:rsidR="00522E13" w:rsidRPr="003F5C7B">
        <w:rPr>
          <w:lang w:val="ru-RU"/>
        </w:rPr>
        <w:t>;</w:t>
      </w:r>
    </w:p>
    <w:p w14:paraId="2E24C235" w14:textId="730560F4" w:rsidR="00DD2777" w:rsidRPr="00DD2777" w:rsidRDefault="00DD2777" w:rsidP="00DD2777">
      <w:pPr>
        <w:pStyle w:val="ListParagraph"/>
        <w:ind w:left="1440"/>
        <w:rPr>
          <w:lang w:val="ru-RU"/>
        </w:rPr>
      </w:pPr>
      <w:r w:rsidRPr="00DD2777">
        <w:rPr>
          <w:lang w:val="ru-RU"/>
        </w:rPr>
        <w:t xml:space="preserve">Варианты бронирования можно свободно продумать (например, </w:t>
      </w:r>
      <w:proofErr w:type="spellStart"/>
      <w:r w:rsidRPr="00DD2777">
        <w:rPr>
          <w:lang w:val="ru-RU"/>
        </w:rPr>
        <w:t>MultiSIM</w:t>
      </w:r>
      <w:proofErr w:type="spellEnd"/>
      <w:r w:rsidRPr="00DD2777">
        <w:rPr>
          <w:lang w:val="ru-RU"/>
        </w:rPr>
        <w:t xml:space="preserve">, </w:t>
      </w:r>
      <w:proofErr w:type="spellStart"/>
      <w:r w:rsidRPr="00DD2777">
        <w:rPr>
          <w:lang w:val="ru-RU"/>
        </w:rPr>
        <w:t>Hotspot</w:t>
      </w:r>
      <w:proofErr w:type="spellEnd"/>
      <w:r w:rsidRPr="00DD2777">
        <w:rPr>
          <w:lang w:val="ru-RU"/>
        </w:rPr>
        <w:t xml:space="preserve"> </w:t>
      </w:r>
      <w:proofErr w:type="spellStart"/>
      <w:r w:rsidRPr="00DD2777">
        <w:rPr>
          <w:lang w:val="ru-RU"/>
        </w:rPr>
        <w:t>Flat</w:t>
      </w:r>
      <w:proofErr w:type="spellEnd"/>
      <w:r w:rsidRPr="00DD2777">
        <w:rPr>
          <w:lang w:val="ru-RU"/>
        </w:rPr>
        <w:t xml:space="preserve">, </w:t>
      </w:r>
      <w:proofErr w:type="spellStart"/>
      <w:r w:rsidRPr="00DD2777">
        <w:rPr>
          <w:lang w:val="ru-RU"/>
        </w:rPr>
        <w:t>Spotify</w:t>
      </w:r>
      <w:proofErr w:type="spellEnd"/>
      <w:r w:rsidRPr="00DD2777">
        <w:rPr>
          <w:lang w:val="ru-RU"/>
        </w:rPr>
        <w:t xml:space="preserve"> и т. д.).</w:t>
      </w:r>
    </w:p>
    <w:p w14:paraId="078008B3" w14:textId="755CB4E0" w:rsidR="00DD2777" w:rsidRPr="00DD2777" w:rsidRDefault="00DD2777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DD2777">
        <w:rPr>
          <w:lang w:val="ru-RU"/>
        </w:rPr>
        <w:t xml:space="preserve">При редактировании договоров на странице, </w:t>
      </w:r>
      <w:proofErr w:type="gramStart"/>
      <w:r w:rsidRPr="00DD2777">
        <w:rPr>
          <w:lang w:val="ru-RU"/>
        </w:rPr>
        <w:t>т.е.</w:t>
      </w:r>
      <w:proofErr w:type="gramEnd"/>
      <w:r w:rsidRPr="00DD2777">
        <w:rPr>
          <w:lang w:val="ru-RU"/>
        </w:rPr>
        <w:t xml:space="preserve"> перед сохранением изменений, должна отображаться корзина с выбранными покупателем товарами.</w:t>
      </w:r>
    </w:p>
    <w:p w14:paraId="396E31D1" w14:textId="5DC80651" w:rsidR="00DD2777" w:rsidRPr="00DD2777" w:rsidRDefault="00DD2777" w:rsidP="00210D2C">
      <w:pPr>
        <w:pStyle w:val="ListParagraph"/>
        <w:numPr>
          <w:ilvl w:val="1"/>
          <w:numId w:val="5"/>
        </w:numPr>
        <w:rPr>
          <w:lang w:val="ru-RU"/>
        </w:rPr>
      </w:pPr>
      <w:r w:rsidRPr="00DD2777">
        <w:rPr>
          <w:lang w:val="ru-RU"/>
        </w:rPr>
        <w:t>Товары в бэкенде передаются только тогда, когда корзина «выписана», то есть «заказ платный».</w:t>
      </w:r>
    </w:p>
    <w:p w14:paraId="2E252FF2" w14:textId="77777777" w:rsidR="00070E73" w:rsidRDefault="00070E73" w:rsidP="00070E73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14:paraId="63AD2A02" w14:textId="77777777" w:rsidR="00070E73" w:rsidRDefault="007038C1" w:rsidP="00070E73">
      <w:pPr>
        <w:rPr>
          <w:lang w:val="ru-RU"/>
        </w:rPr>
      </w:pPr>
      <w:r>
        <w:rPr>
          <w:lang w:val="ru-RU"/>
        </w:rPr>
        <w:t>Т</w:t>
      </w:r>
      <w:r w:rsidR="00674F8C">
        <w:rPr>
          <w:lang w:val="ru-RU"/>
        </w:rPr>
        <w:t>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14:paraId="0531796E" w14:textId="77777777" w:rsidR="00070E73" w:rsidRDefault="00070E73" w:rsidP="00070E73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14:paraId="560C1740" w14:textId="77777777"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14:paraId="28E4C51F" w14:textId="77777777"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14:paraId="6B6B0C0D" w14:textId="77777777" w:rsidR="008533E4" w:rsidRDefault="008533E4" w:rsidP="007C5E60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04BA4E1B" w14:textId="77777777" w:rsidR="00681481" w:rsidRPr="001C3A0E" w:rsidRDefault="00681481" w:rsidP="00681481">
      <w:pPr>
        <w:pStyle w:val="ListParagraph"/>
        <w:ind w:left="1080"/>
        <w:rPr>
          <w:lang w:val="ru-RU"/>
        </w:rPr>
      </w:pPr>
    </w:p>
    <w:p w14:paraId="26827245" w14:textId="77777777" w:rsidR="00DD2777" w:rsidRPr="00105FE0" w:rsidRDefault="00DD2777" w:rsidP="00DD2777">
      <w:pPr>
        <w:pStyle w:val="ListParagraph"/>
        <w:numPr>
          <w:ilvl w:val="0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 xml:space="preserve">IDE: </w:t>
      </w:r>
      <w:proofErr w:type="spellStart"/>
      <w:r w:rsidRPr="00105FE0">
        <w:rPr>
          <w:lang w:val="de-DE"/>
        </w:rPr>
        <w:t>IntelliJ</w:t>
      </w:r>
      <w:proofErr w:type="spellEnd"/>
      <w:r w:rsidRPr="00105FE0">
        <w:rPr>
          <w:lang w:val="de-DE"/>
        </w:rPr>
        <w:t xml:space="preserve">, </w:t>
      </w:r>
      <w:proofErr w:type="spellStart"/>
      <w:r w:rsidRPr="00105FE0">
        <w:rPr>
          <w:lang w:val="de-DE"/>
        </w:rPr>
        <w:t>Eclipse</w:t>
      </w:r>
      <w:proofErr w:type="spellEnd"/>
      <w:r w:rsidRPr="00105FE0">
        <w:rPr>
          <w:lang w:val="de-DE"/>
        </w:rPr>
        <w:t xml:space="preserve">/STS, </w:t>
      </w:r>
      <w:proofErr w:type="spellStart"/>
      <w:r w:rsidRPr="00105FE0">
        <w:rPr>
          <w:lang w:val="de-DE"/>
        </w:rPr>
        <w:t>VSCode</w:t>
      </w:r>
      <w:proofErr w:type="spellEnd"/>
    </w:p>
    <w:p w14:paraId="756691E9" w14:textId="77777777" w:rsidR="00DD2777" w:rsidRPr="00105FE0" w:rsidRDefault="00DD2777" w:rsidP="00DD2777">
      <w:pPr>
        <w:pStyle w:val="ListParagraph"/>
        <w:numPr>
          <w:ilvl w:val="0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 xml:space="preserve">Server mit </w:t>
      </w:r>
      <w:proofErr w:type="spellStart"/>
      <w:r w:rsidRPr="00105FE0">
        <w:rPr>
          <w:lang w:val="de-DE"/>
        </w:rPr>
        <w:t>RESTful</w:t>
      </w:r>
      <w:proofErr w:type="spellEnd"/>
      <w:r w:rsidRPr="00105FE0">
        <w:rPr>
          <w:lang w:val="de-DE"/>
        </w:rPr>
        <w:t xml:space="preserve"> Web Services</w:t>
      </w:r>
    </w:p>
    <w:p w14:paraId="7AF89778" w14:textId="77777777" w:rsidR="00DD2777" w:rsidRPr="00105FE0" w:rsidRDefault="00DD2777" w:rsidP="00DD2777">
      <w:pPr>
        <w:pStyle w:val="ListParagraph"/>
        <w:numPr>
          <w:ilvl w:val="1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>Build Tool Maven</w:t>
      </w:r>
    </w:p>
    <w:p w14:paraId="2DD7D24D" w14:textId="77777777" w:rsidR="00DD2777" w:rsidRPr="00BC178F" w:rsidRDefault="00DD2777" w:rsidP="00DD2777">
      <w:pPr>
        <w:pStyle w:val="ListParagraph"/>
        <w:numPr>
          <w:ilvl w:val="1"/>
          <w:numId w:val="21"/>
        </w:numPr>
        <w:suppressAutoHyphens/>
      </w:pPr>
      <w:r w:rsidRPr="00BC178F">
        <w:t xml:space="preserve">Spring Framework </w:t>
      </w:r>
      <w:r w:rsidRPr="00BC178F">
        <w:rPr>
          <w:sz w:val="24"/>
        </w:rPr>
        <w:t>(Spring Boot, Spring Data JPA)</w:t>
      </w:r>
    </w:p>
    <w:p w14:paraId="4BABA99E" w14:textId="77777777" w:rsidR="00DD2777" w:rsidRPr="00105FE0" w:rsidRDefault="00DD2777" w:rsidP="00DD2777">
      <w:pPr>
        <w:pStyle w:val="ListParagraph"/>
        <w:numPr>
          <w:ilvl w:val="1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 xml:space="preserve">Database </w:t>
      </w:r>
      <w:proofErr w:type="gramStart"/>
      <w:r w:rsidRPr="00105FE0">
        <w:rPr>
          <w:lang w:val="de-DE"/>
        </w:rPr>
        <w:t>Backend</w:t>
      </w:r>
      <w:proofErr w:type="gramEnd"/>
      <w:r w:rsidRPr="00105FE0">
        <w:rPr>
          <w:lang w:val="de-DE"/>
        </w:rPr>
        <w:t xml:space="preserve"> – SQL</w:t>
      </w:r>
    </w:p>
    <w:p w14:paraId="1396DD7B" w14:textId="77777777" w:rsidR="00DD2777" w:rsidRPr="00105FE0" w:rsidRDefault="00DD2777" w:rsidP="00DD2777">
      <w:pPr>
        <w:pStyle w:val="ListParagraph"/>
        <w:numPr>
          <w:ilvl w:val="0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>Client</w:t>
      </w:r>
    </w:p>
    <w:p w14:paraId="1DBB6B50" w14:textId="77777777" w:rsidR="00DD2777" w:rsidRPr="00BC178F" w:rsidRDefault="00DD2777" w:rsidP="00DD2777">
      <w:pPr>
        <w:pStyle w:val="ListParagraph"/>
        <w:numPr>
          <w:ilvl w:val="1"/>
          <w:numId w:val="21"/>
        </w:numPr>
        <w:suppressAutoHyphens/>
      </w:pPr>
      <w:r w:rsidRPr="00BC178F">
        <w:t>Browser based (Chrome, Firefox, Edge)</w:t>
      </w:r>
    </w:p>
    <w:p w14:paraId="3A10954F" w14:textId="77777777" w:rsidR="00DD2777" w:rsidRPr="00105FE0" w:rsidRDefault="00DD2777" w:rsidP="00DD2777">
      <w:pPr>
        <w:pStyle w:val="ListParagraph"/>
        <w:numPr>
          <w:ilvl w:val="1"/>
          <w:numId w:val="21"/>
        </w:numPr>
        <w:suppressAutoHyphens/>
        <w:rPr>
          <w:lang w:val="de-DE"/>
        </w:rPr>
      </w:pPr>
      <w:r w:rsidRPr="00105FE0">
        <w:rPr>
          <w:lang w:val="de-DE"/>
        </w:rPr>
        <w:t xml:space="preserve">Build Tool </w:t>
      </w:r>
      <w:proofErr w:type="spellStart"/>
      <w:r w:rsidRPr="00105FE0">
        <w:rPr>
          <w:lang w:val="de-DE"/>
        </w:rPr>
        <w:t>npm</w:t>
      </w:r>
      <w:proofErr w:type="spellEnd"/>
    </w:p>
    <w:p w14:paraId="293CC8D9" w14:textId="77777777" w:rsidR="00DD2777" w:rsidRPr="00BC178F" w:rsidRDefault="00DD2777" w:rsidP="00DD2777">
      <w:pPr>
        <w:pStyle w:val="ListParagraph"/>
        <w:numPr>
          <w:ilvl w:val="1"/>
          <w:numId w:val="21"/>
        </w:numPr>
        <w:suppressAutoHyphens/>
      </w:pPr>
      <w:r w:rsidRPr="00BC178F">
        <w:t xml:space="preserve">Single Page Application auf Basis von React </w:t>
      </w:r>
      <w:proofErr w:type="spellStart"/>
      <w:r w:rsidRPr="00BC178F">
        <w:t>oder</w:t>
      </w:r>
      <w:proofErr w:type="spellEnd"/>
      <w:r w:rsidRPr="00BC178F">
        <w:t xml:space="preserve"> Angular</w:t>
      </w:r>
    </w:p>
    <w:p w14:paraId="1BF1FBCF" w14:textId="77777777" w:rsidR="00DD2777" w:rsidRPr="00BC178F" w:rsidRDefault="00DD2777" w:rsidP="00DD2777">
      <w:pPr>
        <w:spacing w:after="0" w:line="240" w:lineRule="auto"/>
        <w:jc w:val="left"/>
      </w:pPr>
      <w:r w:rsidRPr="00BC178F">
        <w:br w:type="page"/>
      </w:r>
    </w:p>
    <w:p w14:paraId="4F1D91EE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lastRenderedPageBreak/>
        <w:t>1. Запрошенный функционал реализован, для него есть пользовательский интерфейс</w:t>
      </w:r>
    </w:p>
    <w:p w14:paraId="3C742E74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 xml:space="preserve">2. Проект на основе </w:t>
      </w:r>
      <w:proofErr w:type="spellStart"/>
      <w:r w:rsidRPr="00DD2777">
        <w:rPr>
          <w:lang w:val="ru-RU"/>
        </w:rPr>
        <w:t>Maven</w:t>
      </w:r>
      <w:proofErr w:type="spellEnd"/>
      <w:r w:rsidRPr="00DD2777">
        <w:rPr>
          <w:lang w:val="ru-RU"/>
        </w:rPr>
        <w:t xml:space="preserve"> разделен на модули (отдельная команда для сборки и развертывания)</w:t>
      </w:r>
    </w:p>
    <w:p w14:paraId="5026ED8F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3. Есть техническое описание интерфейса.</w:t>
      </w:r>
    </w:p>
    <w:p w14:paraId="0074637D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4. База данных SQL подключена.</w:t>
      </w:r>
    </w:p>
    <w:p w14:paraId="0C197267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5. Реализованы технические объекты, есть сопоставление с соответствующими таблицами базы данных.</w:t>
      </w:r>
    </w:p>
    <w:p w14:paraId="4746918A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 xml:space="preserve">6. Приложение развертывается как приложение </w:t>
      </w:r>
      <w:proofErr w:type="spellStart"/>
      <w:r w:rsidRPr="00DD2777">
        <w:rPr>
          <w:lang w:val="ru-RU"/>
        </w:rPr>
        <w:t>Spring</w:t>
      </w:r>
      <w:proofErr w:type="spellEnd"/>
      <w:r w:rsidRPr="00DD2777">
        <w:rPr>
          <w:lang w:val="ru-RU"/>
        </w:rPr>
        <w:t xml:space="preserve"> </w:t>
      </w:r>
      <w:proofErr w:type="spellStart"/>
      <w:r w:rsidRPr="00DD2777">
        <w:rPr>
          <w:lang w:val="ru-RU"/>
        </w:rPr>
        <w:t>Boot</w:t>
      </w:r>
      <w:proofErr w:type="spellEnd"/>
      <w:r w:rsidRPr="00DD2777">
        <w:rPr>
          <w:lang w:val="ru-RU"/>
        </w:rPr>
        <w:t xml:space="preserve"> в образе </w:t>
      </w:r>
      <w:proofErr w:type="spellStart"/>
      <w:r w:rsidRPr="00DD2777">
        <w:rPr>
          <w:lang w:val="ru-RU"/>
        </w:rPr>
        <w:t>Docker</w:t>
      </w:r>
      <w:proofErr w:type="spellEnd"/>
      <w:r w:rsidRPr="00DD2777">
        <w:rPr>
          <w:lang w:val="ru-RU"/>
        </w:rPr>
        <w:t>.</w:t>
      </w:r>
    </w:p>
    <w:p w14:paraId="794A4258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7. Реализовано логирование.</w:t>
      </w:r>
    </w:p>
    <w:p w14:paraId="30E01F02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8. Имеется техническое описание решения.</w:t>
      </w:r>
    </w:p>
    <w:p w14:paraId="21125F14" w14:textId="77777777" w:rsidR="00DD2777" w:rsidRPr="00DD2777" w:rsidRDefault="00DD2777" w:rsidP="00DD2777">
      <w:pPr>
        <w:rPr>
          <w:lang w:val="ru-RU"/>
        </w:rPr>
      </w:pPr>
      <w:r w:rsidRPr="00DD2777">
        <w:rPr>
          <w:lang w:val="ru-RU"/>
        </w:rPr>
        <w:t>9. Доступны модульные тесты для бизнес-логики.</w:t>
      </w:r>
    </w:p>
    <w:p w14:paraId="5B363C93" w14:textId="7D5E9AA0" w:rsidR="007038C1" w:rsidRDefault="001E3592" w:rsidP="007038C1">
      <w:pPr>
        <w:pStyle w:val="Heading1"/>
        <w:rPr>
          <w:lang w:val="ru-RU"/>
        </w:rPr>
      </w:pPr>
      <w:r>
        <w:t>II</w:t>
      </w:r>
      <w:r w:rsidRPr="00B20EC4">
        <w:rPr>
          <w:lang w:val="ru-RU"/>
        </w:rPr>
        <w:t xml:space="preserve"> </w:t>
      </w:r>
      <w:r>
        <w:rPr>
          <w:lang w:val="ru-RU"/>
        </w:rPr>
        <w:t>часть</w:t>
      </w:r>
    </w:p>
    <w:p w14:paraId="315ED507" w14:textId="1E1F2C69" w:rsidR="00DE5C1D" w:rsidRDefault="00DE5C1D" w:rsidP="00DE5C1D">
      <w:pPr>
        <w:rPr>
          <w:lang w:val="ru-RU"/>
        </w:rPr>
      </w:pPr>
    </w:p>
    <w:p w14:paraId="5AB36275" w14:textId="77777777" w:rsidR="00DE5C1D" w:rsidRPr="00B34880" w:rsidRDefault="00DE5C1D" w:rsidP="00DE5C1D">
      <w:pPr>
        <w:pStyle w:val="ListParagraph"/>
        <w:numPr>
          <w:ilvl w:val="0"/>
          <w:numId w:val="22"/>
        </w:numPr>
        <w:suppressAutoHyphens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Kunde</w:t>
      </w:r>
    </w:p>
    <w:p w14:paraId="2ED5197E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Name</w:t>
      </w:r>
    </w:p>
    <w:p w14:paraId="403FBB55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Vorname</w:t>
      </w:r>
    </w:p>
    <w:p w14:paraId="68028D6F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Adress</w:t>
      </w:r>
      <w:r>
        <w:rPr>
          <w:sz w:val="20"/>
          <w:szCs w:val="20"/>
          <w:lang w:val="de-DE"/>
        </w:rPr>
        <w:t>e</w:t>
      </w:r>
    </w:p>
    <w:p w14:paraId="44F8C832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E</w:t>
      </w:r>
      <w:r>
        <w:rPr>
          <w:sz w:val="20"/>
          <w:szCs w:val="20"/>
          <w:lang w:val="de-DE"/>
        </w:rPr>
        <w:t>-M</w:t>
      </w:r>
      <w:r w:rsidRPr="00B34880">
        <w:rPr>
          <w:sz w:val="20"/>
          <w:szCs w:val="20"/>
          <w:lang w:val="de-DE"/>
        </w:rPr>
        <w:t>ail-Adresse</w:t>
      </w:r>
    </w:p>
    <w:p w14:paraId="1724FD15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Tarif</w:t>
      </w:r>
      <w:r>
        <w:rPr>
          <w:sz w:val="20"/>
          <w:szCs w:val="20"/>
          <w:lang w:val="de-DE"/>
        </w:rPr>
        <w:t>n</w:t>
      </w:r>
      <w:r w:rsidRPr="00B34880">
        <w:rPr>
          <w:sz w:val="20"/>
          <w:szCs w:val="20"/>
          <w:lang w:val="de-DE"/>
        </w:rPr>
        <w:t>ame</w:t>
      </w:r>
    </w:p>
    <w:p w14:paraId="010DDD15" w14:textId="77777777" w:rsidR="00DE5C1D" w:rsidRPr="00B34880" w:rsidRDefault="00DE5C1D" w:rsidP="00DE5C1D">
      <w:pPr>
        <w:pStyle w:val="ListParagraph"/>
        <w:numPr>
          <w:ilvl w:val="0"/>
          <w:numId w:val="22"/>
        </w:numPr>
        <w:suppressAutoHyphens/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Campaign</w:t>
      </w:r>
    </w:p>
    <w:p w14:paraId="0BE728ED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proofErr w:type="spellStart"/>
      <w:r w:rsidRPr="00B34880">
        <w:rPr>
          <w:sz w:val="20"/>
          <w:szCs w:val="20"/>
          <w:lang w:val="de-DE"/>
        </w:rPr>
        <w:t>Id</w:t>
      </w:r>
      <w:proofErr w:type="spellEnd"/>
    </w:p>
    <w:p w14:paraId="3E19CBB7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 w:rsidRPr="00B34880">
        <w:rPr>
          <w:sz w:val="20"/>
          <w:szCs w:val="20"/>
          <w:lang w:val="de-DE"/>
        </w:rPr>
        <w:t>Schedule Date</w:t>
      </w:r>
    </w:p>
    <w:p w14:paraId="7EA8F29F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Kunden</w:t>
      </w:r>
    </w:p>
    <w:p w14:paraId="3270BCB1" w14:textId="77777777" w:rsidR="00DE5C1D" w:rsidRPr="00B34880" w:rsidRDefault="00DE5C1D" w:rsidP="00DE5C1D">
      <w:pPr>
        <w:pStyle w:val="ListParagraph"/>
        <w:numPr>
          <w:ilvl w:val="1"/>
          <w:numId w:val="22"/>
        </w:numPr>
        <w:suppressAutoHyphens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Inhalt</w:t>
      </w:r>
    </w:p>
    <w:p w14:paraId="2CF77AD5" w14:textId="31DA69C3" w:rsidR="00DE5C1D" w:rsidRDefault="00DE5C1D" w:rsidP="00DE5C1D">
      <w:pPr>
        <w:rPr>
          <w:lang w:val="ru-RU"/>
        </w:rPr>
      </w:pPr>
    </w:p>
    <w:p w14:paraId="316CFDB8" w14:textId="77777777" w:rsidR="00DE5C1D" w:rsidRPr="00DE5C1D" w:rsidRDefault="00DE5C1D" w:rsidP="00DE5C1D">
      <w:pPr>
        <w:rPr>
          <w:lang w:val="ru-RU"/>
        </w:rPr>
      </w:pPr>
      <w:r w:rsidRPr="00DE5C1D">
        <w:rPr>
          <w:lang w:val="ru-RU"/>
        </w:rPr>
        <w:t>После входа в систему менеджер по продукту должен иметь возможность создать маркетинговую кампанию для выбранных клиентов.</w:t>
      </w:r>
    </w:p>
    <w:p w14:paraId="3D4E4A98" w14:textId="77777777" w:rsidR="00DE5C1D" w:rsidRPr="00DE5C1D" w:rsidRDefault="00DE5C1D" w:rsidP="00DE5C1D">
      <w:pPr>
        <w:rPr>
          <w:lang w:val="ru-RU"/>
        </w:rPr>
      </w:pPr>
      <w:r w:rsidRPr="00DE5C1D">
        <w:rPr>
          <w:lang w:val="ru-RU"/>
        </w:rPr>
        <w:t>Клиенты должны иметь возможность быть отобранными для кампании на основе тарифа или места жительства.</w:t>
      </w:r>
    </w:p>
    <w:p w14:paraId="2318197C" w14:textId="7F907F62" w:rsidR="00DE5C1D" w:rsidRDefault="00DE5C1D" w:rsidP="00DE5C1D">
      <w:pPr>
        <w:rPr>
          <w:lang w:val="ru-RU"/>
        </w:rPr>
      </w:pPr>
      <w:r w:rsidRPr="00DE5C1D">
        <w:rPr>
          <w:lang w:val="ru-RU"/>
        </w:rPr>
        <w:t>В дополнение к списку выбранных клиентов каждая кампания имеет дату начала и текстовое поле, описывающее содержание кампании.</w:t>
      </w:r>
    </w:p>
    <w:p w14:paraId="27036785" w14:textId="48A726DE" w:rsidR="00DE5C1D" w:rsidRDefault="00DE5C1D" w:rsidP="00DE5C1D">
      <w:pPr>
        <w:rPr>
          <w:lang w:val="ru-RU"/>
        </w:rPr>
      </w:pPr>
    </w:p>
    <w:p w14:paraId="5C676126" w14:textId="77777777" w:rsidR="00DE5C1D" w:rsidRPr="00DE5C1D" w:rsidRDefault="00DE5C1D" w:rsidP="00DE5C1D">
      <w:pPr>
        <w:rPr>
          <w:lang w:val="ru-RU"/>
        </w:rPr>
      </w:pPr>
      <w:r w:rsidRPr="00DE5C1D">
        <w:rPr>
          <w:lang w:val="ru-RU"/>
        </w:rPr>
        <w:lastRenderedPageBreak/>
        <w:t>Объекты должны храниться в отдельной базе данных.</w:t>
      </w:r>
    </w:p>
    <w:p w14:paraId="0506DD07" w14:textId="77777777" w:rsidR="00DE5C1D" w:rsidRPr="00DE5C1D" w:rsidRDefault="00DE5C1D" w:rsidP="00DE5C1D">
      <w:pPr>
        <w:rPr>
          <w:lang w:val="ru-RU"/>
        </w:rPr>
      </w:pPr>
      <w:r w:rsidRPr="00DE5C1D">
        <w:rPr>
          <w:lang w:val="ru-RU"/>
        </w:rPr>
        <w:t>Маркетинговое приложение должно работать независимо от первого приложения.</w:t>
      </w:r>
    </w:p>
    <w:p w14:paraId="4F8AEC69" w14:textId="735A106F" w:rsidR="00DE5C1D" w:rsidRDefault="00DE5C1D" w:rsidP="00DE5C1D">
      <w:pPr>
        <w:rPr>
          <w:lang w:val="ru-RU"/>
        </w:rPr>
      </w:pPr>
      <w:r w:rsidRPr="00DE5C1D">
        <w:rPr>
          <w:lang w:val="ru-RU"/>
        </w:rPr>
        <w:t>Изменения данных о клиентах или тарифных данных в первом приложении должны быть синхронизированы с этим маркетинговым приложением.</w:t>
      </w:r>
    </w:p>
    <w:p w14:paraId="4E7D1A21" w14:textId="306031D7" w:rsidR="00DE5C1D" w:rsidRDefault="00DE5C1D" w:rsidP="00DE5C1D">
      <w:pPr>
        <w:rPr>
          <w:lang w:val="ru-RU"/>
        </w:rPr>
      </w:pPr>
    </w:p>
    <w:p w14:paraId="7564D460" w14:textId="38346DD2" w:rsidR="00DE5C1D" w:rsidRDefault="00DE5C1D" w:rsidP="00DE5C1D">
      <w:pPr>
        <w:rPr>
          <w:lang w:val="ru-RU"/>
        </w:rPr>
      </w:pPr>
    </w:p>
    <w:p w14:paraId="603A0F2E" w14:textId="77777777" w:rsidR="00562492" w:rsidRPr="004D6ABC" w:rsidRDefault="00562492" w:rsidP="004D3C0F">
      <w:pPr>
        <w:rPr>
          <w:lang w:val="ru-RU"/>
        </w:rPr>
      </w:pPr>
    </w:p>
    <w:sectPr w:rsidR="00562492" w:rsidRPr="004D6ABC" w:rsidSect="00782B4A">
      <w:footerReference w:type="default" r:id="rId7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D291" w14:textId="77777777" w:rsidR="008A00F6" w:rsidRDefault="008A00F6" w:rsidP="00782B4A">
      <w:pPr>
        <w:spacing w:after="0" w:line="240" w:lineRule="auto"/>
      </w:pPr>
      <w:r>
        <w:separator/>
      </w:r>
    </w:p>
  </w:endnote>
  <w:endnote w:type="continuationSeparator" w:id="0">
    <w:p w14:paraId="024F860A" w14:textId="77777777" w:rsidR="008A00F6" w:rsidRDefault="008A00F6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B2F" w14:textId="77777777"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6B7E6C56" wp14:editId="6C0F140E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4D3C0F">
      <w:rPr>
        <w:noProof/>
      </w:rPr>
      <w:t>3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2D1F7" w14:textId="77777777" w:rsidR="008A00F6" w:rsidRDefault="008A00F6" w:rsidP="00782B4A">
      <w:pPr>
        <w:spacing w:after="0" w:line="240" w:lineRule="auto"/>
      </w:pPr>
      <w:r>
        <w:separator/>
      </w:r>
    </w:p>
  </w:footnote>
  <w:footnote w:type="continuationSeparator" w:id="0">
    <w:p w14:paraId="52DBA513" w14:textId="77777777" w:rsidR="008A00F6" w:rsidRDefault="008A00F6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258B1"/>
    <w:multiLevelType w:val="hybridMultilevel"/>
    <w:tmpl w:val="81120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363E86"/>
    <w:multiLevelType w:val="multilevel"/>
    <w:tmpl w:val="B47A1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77266"/>
    <w:multiLevelType w:val="hybridMultilevel"/>
    <w:tmpl w:val="289E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47CE3"/>
    <w:multiLevelType w:val="hybridMultilevel"/>
    <w:tmpl w:val="BC86D806"/>
    <w:lvl w:ilvl="0" w:tplc="E03E6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D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E8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22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8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C0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AF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6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14603"/>
    <w:multiLevelType w:val="multilevel"/>
    <w:tmpl w:val="322294A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1"/>
  </w:num>
  <w:num w:numId="4">
    <w:abstractNumId w:val="20"/>
  </w:num>
  <w:num w:numId="5">
    <w:abstractNumId w:val="5"/>
  </w:num>
  <w:num w:numId="6">
    <w:abstractNumId w:val="8"/>
  </w:num>
  <w:num w:numId="7">
    <w:abstractNumId w:val="16"/>
  </w:num>
  <w:num w:numId="8">
    <w:abstractNumId w:val="18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  <w:num w:numId="13">
    <w:abstractNumId w:val="17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4"/>
  </w:num>
  <w:num w:numId="19">
    <w:abstractNumId w:val="19"/>
  </w:num>
  <w:num w:numId="20">
    <w:abstractNumId w:val="1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3"/>
    <w:rsid w:val="000072E6"/>
    <w:rsid w:val="00014566"/>
    <w:rsid w:val="00014FD1"/>
    <w:rsid w:val="00026F06"/>
    <w:rsid w:val="00030CD8"/>
    <w:rsid w:val="00045680"/>
    <w:rsid w:val="00065CA6"/>
    <w:rsid w:val="00070E73"/>
    <w:rsid w:val="00093B4B"/>
    <w:rsid w:val="000D11FE"/>
    <w:rsid w:val="000D6905"/>
    <w:rsid w:val="000F0E84"/>
    <w:rsid w:val="000F4514"/>
    <w:rsid w:val="000F5FA1"/>
    <w:rsid w:val="00116EDC"/>
    <w:rsid w:val="00132313"/>
    <w:rsid w:val="001332D8"/>
    <w:rsid w:val="00135036"/>
    <w:rsid w:val="00157E13"/>
    <w:rsid w:val="00170761"/>
    <w:rsid w:val="00176BA8"/>
    <w:rsid w:val="0019088B"/>
    <w:rsid w:val="00196657"/>
    <w:rsid w:val="001B02A0"/>
    <w:rsid w:val="001C3A0E"/>
    <w:rsid w:val="001D21E0"/>
    <w:rsid w:val="001D5D1D"/>
    <w:rsid w:val="001E2521"/>
    <w:rsid w:val="001E3592"/>
    <w:rsid w:val="001E3DA5"/>
    <w:rsid w:val="001E3E6F"/>
    <w:rsid w:val="001F15B7"/>
    <w:rsid w:val="00205FCB"/>
    <w:rsid w:val="00207911"/>
    <w:rsid w:val="00210D2C"/>
    <w:rsid w:val="00221B15"/>
    <w:rsid w:val="00223124"/>
    <w:rsid w:val="00237448"/>
    <w:rsid w:val="002659CA"/>
    <w:rsid w:val="00273D18"/>
    <w:rsid w:val="00291EAA"/>
    <w:rsid w:val="002C6340"/>
    <w:rsid w:val="002E3EB6"/>
    <w:rsid w:val="002F7E58"/>
    <w:rsid w:val="00343D02"/>
    <w:rsid w:val="003633B6"/>
    <w:rsid w:val="00374FE1"/>
    <w:rsid w:val="003A303B"/>
    <w:rsid w:val="003B05CE"/>
    <w:rsid w:val="003B6DC8"/>
    <w:rsid w:val="003C0152"/>
    <w:rsid w:val="003D03BC"/>
    <w:rsid w:val="003E25D0"/>
    <w:rsid w:val="003F5C7B"/>
    <w:rsid w:val="003F67E2"/>
    <w:rsid w:val="00405DF6"/>
    <w:rsid w:val="00424D71"/>
    <w:rsid w:val="00490121"/>
    <w:rsid w:val="004912AC"/>
    <w:rsid w:val="00495F32"/>
    <w:rsid w:val="004D3C0F"/>
    <w:rsid w:val="004D6ABC"/>
    <w:rsid w:val="004F77A7"/>
    <w:rsid w:val="005041CE"/>
    <w:rsid w:val="00504AE7"/>
    <w:rsid w:val="005052AC"/>
    <w:rsid w:val="00522E13"/>
    <w:rsid w:val="00532C10"/>
    <w:rsid w:val="00562492"/>
    <w:rsid w:val="00563E99"/>
    <w:rsid w:val="005734D9"/>
    <w:rsid w:val="00596A23"/>
    <w:rsid w:val="005C38C9"/>
    <w:rsid w:val="005F7B83"/>
    <w:rsid w:val="00627184"/>
    <w:rsid w:val="00631C70"/>
    <w:rsid w:val="00632C2D"/>
    <w:rsid w:val="00644126"/>
    <w:rsid w:val="006673E3"/>
    <w:rsid w:val="00674F8C"/>
    <w:rsid w:val="00681481"/>
    <w:rsid w:val="006865F4"/>
    <w:rsid w:val="006A3354"/>
    <w:rsid w:val="006B07BD"/>
    <w:rsid w:val="006B1F85"/>
    <w:rsid w:val="006D1248"/>
    <w:rsid w:val="006D7C6A"/>
    <w:rsid w:val="006F4FB2"/>
    <w:rsid w:val="007038C1"/>
    <w:rsid w:val="007041DF"/>
    <w:rsid w:val="0070739C"/>
    <w:rsid w:val="00733411"/>
    <w:rsid w:val="0075701A"/>
    <w:rsid w:val="00782B4A"/>
    <w:rsid w:val="007927FD"/>
    <w:rsid w:val="007B17D8"/>
    <w:rsid w:val="007B45D8"/>
    <w:rsid w:val="007C2B42"/>
    <w:rsid w:val="007C327B"/>
    <w:rsid w:val="007C5E60"/>
    <w:rsid w:val="008271DA"/>
    <w:rsid w:val="008533E4"/>
    <w:rsid w:val="008559CC"/>
    <w:rsid w:val="00875449"/>
    <w:rsid w:val="008A00F6"/>
    <w:rsid w:val="008C6F9D"/>
    <w:rsid w:val="008D69A8"/>
    <w:rsid w:val="008E6AD8"/>
    <w:rsid w:val="008F5452"/>
    <w:rsid w:val="009013FD"/>
    <w:rsid w:val="00901EDF"/>
    <w:rsid w:val="00923065"/>
    <w:rsid w:val="00927031"/>
    <w:rsid w:val="00934BDC"/>
    <w:rsid w:val="00936231"/>
    <w:rsid w:val="0095152C"/>
    <w:rsid w:val="00955B67"/>
    <w:rsid w:val="009C4AAF"/>
    <w:rsid w:val="009D14F5"/>
    <w:rsid w:val="009E610B"/>
    <w:rsid w:val="009F4B84"/>
    <w:rsid w:val="00A14813"/>
    <w:rsid w:val="00A20222"/>
    <w:rsid w:val="00A3384B"/>
    <w:rsid w:val="00A40D92"/>
    <w:rsid w:val="00A52091"/>
    <w:rsid w:val="00A76F95"/>
    <w:rsid w:val="00A83D12"/>
    <w:rsid w:val="00A855B8"/>
    <w:rsid w:val="00A86E1C"/>
    <w:rsid w:val="00AA28EC"/>
    <w:rsid w:val="00AC04FE"/>
    <w:rsid w:val="00AD4D85"/>
    <w:rsid w:val="00AE0B70"/>
    <w:rsid w:val="00B018E4"/>
    <w:rsid w:val="00B03D36"/>
    <w:rsid w:val="00B20EC4"/>
    <w:rsid w:val="00B32895"/>
    <w:rsid w:val="00B745AF"/>
    <w:rsid w:val="00B77527"/>
    <w:rsid w:val="00B77A93"/>
    <w:rsid w:val="00B832EF"/>
    <w:rsid w:val="00BA2AF0"/>
    <w:rsid w:val="00BD3493"/>
    <w:rsid w:val="00BD3EC8"/>
    <w:rsid w:val="00BD60BB"/>
    <w:rsid w:val="00BD6DA1"/>
    <w:rsid w:val="00BE1755"/>
    <w:rsid w:val="00BF28AB"/>
    <w:rsid w:val="00BF4B45"/>
    <w:rsid w:val="00C0355B"/>
    <w:rsid w:val="00C31EEC"/>
    <w:rsid w:val="00C41533"/>
    <w:rsid w:val="00C46090"/>
    <w:rsid w:val="00C60C11"/>
    <w:rsid w:val="00C752B4"/>
    <w:rsid w:val="00C93B3C"/>
    <w:rsid w:val="00CA54B4"/>
    <w:rsid w:val="00CA5F17"/>
    <w:rsid w:val="00CD6164"/>
    <w:rsid w:val="00D13A9B"/>
    <w:rsid w:val="00D13AF0"/>
    <w:rsid w:val="00D423C7"/>
    <w:rsid w:val="00D81907"/>
    <w:rsid w:val="00DA1BD6"/>
    <w:rsid w:val="00DA7A7B"/>
    <w:rsid w:val="00DA7F67"/>
    <w:rsid w:val="00DB0CE3"/>
    <w:rsid w:val="00DB552D"/>
    <w:rsid w:val="00DC047F"/>
    <w:rsid w:val="00DC0F92"/>
    <w:rsid w:val="00DD2777"/>
    <w:rsid w:val="00DE5C1D"/>
    <w:rsid w:val="00DF1F59"/>
    <w:rsid w:val="00DF2DEF"/>
    <w:rsid w:val="00E1176C"/>
    <w:rsid w:val="00E316E3"/>
    <w:rsid w:val="00E7308E"/>
    <w:rsid w:val="00E844D9"/>
    <w:rsid w:val="00E94203"/>
    <w:rsid w:val="00EC57C6"/>
    <w:rsid w:val="00EC74CF"/>
    <w:rsid w:val="00ED5826"/>
    <w:rsid w:val="00EF3F1A"/>
    <w:rsid w:val="00F30D89"/>
    <w:rsid w:val="00F31FBB"/>
    <w:rsid w:val="00F446C7"/>
    <w:rsid w:val="00F46ABE"/>
    <w:rsid w:val="00F50A66"/>
    <w:rsid w:val="00F60ABF"/>
    <w:rsid w:val="00F62862"/>
    <w:rsid w:val="00F6677D"/>
    <w:rsid w:val="00F66CCE"/>
    <w:rsid w:val="00F8628F"/>
    <w:rsid w:val="00FA792A"/>
    <w:rsid w:val="00FE48C1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D67F3"/>
  <w15:docId w15:val="{32791C87-3EF1-4671-A2E1-14C249C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D3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63">
          <w:marLeft w:val="92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dshulgin</dc:creator>
  <cp:lastModifiedBy>Mokeeva Ekaterina</cp:lastModifiedBy>
  <cp:revision>2</cp:revision>
  <cp:lastPrinted>2011-07-19T11:46:00Z</cp:lastPrinted>
  <dcterms:created xsi:type="dcterms:W3CDTF">2022-12-19T21:32:00Z</dcterms:created>
  <dcterms:modified xsi:type="dcterms:W3CDTF">2022-12-19T21:32:00Z</dcterms:modified>
</cp:coreProperties>
</file>